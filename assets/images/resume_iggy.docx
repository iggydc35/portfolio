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490D9B4" w14:textId="77777777" w:rsidTr="59256856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D7C1244" w14:textId="6BF52C79" w:rsidR="00692703" w:rsidRPr="00CF1A49" w:rsidRDefault="005067B2" w:rsidP="00913946">
            <w:pPr>
              <w:pStyle w:val="Title"/>
            </w:pPr>
            <w:r>
              <w:t>Miguel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Del carmen</w:t>
            </w:r>
          </w:p>
          <w:p w14:paraId="6BD569C2" w14:textId="408B7A1B" w:rsidR="00692703" w:rsidRPr="00CF1A49" w:rsidRDefault="005067B2" w:rsidP="00913946">
            <w:pPr>
              <w:pStyle w:val="ContactInfo"/>
              <w:contextualSpacing w:val="0"/>
            </w:pPr>
            <w:r>
              <w:t>2168 Fern Valley Dr. Alexander, AR 72002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CB459AE555E4903BD3E607A512AC8A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501-786-5510</w:t>
            </w:r>
          </w:p>
          <w:p w14:paraId="57C767F8" w14:textId="264A65DF" w:rsidR="00692703" w:rsidRDefault="59256856" w:rsidP="59256856">
            <w:pPr>
              <w:pStyle w:val="ContactInfoEmphasis"/>
              <w:rPr>
                <w:bCs/>
                <w:sz w:val="21"/>
                <w:szCs w:val="21"/>
              </w:rPr>
            </w:pPr>
            <w:r>
              <w:t xml:space="preserve">Iggydc35@gmail.com | </w:t>
            </w:r>
            <w:r w:rsidR="000B4CF2" w:rsidRPr="000B4CF2">
              <w:t>www.linkedin.com/in/</w:t>
            </w:r>
            <w:r w:rsidR="000B4CF2" w:rsidRPr="000B4CF2">
              <w:rPr>
                <w:bCs/>
                <w:sz w:val="21"/>
                <w:szCs w:val="21"/>
              </w:rPr>
              <w:t>miguel-del-carmen-93559724a</w:t>
            </w:r>
          </w:p>
          <w:p w14:paraId="75471F83" w14:textId="3C5E1950" w:rsidR="000B4CF2" w:rsidRPr="00CF1A49" w:rsidRDefault="000B4CF2" w:rsidP="59256856">
            <w:pPr>
              <w:pStyle w:val="ContactInfoEmphasis"/>
              <w:rPr>
                <w:bCs/>
              </w:rPr>
            </w:pPr>
            <w:r w:rsidRPr="000B4CF2">
              <w:rPr>
                <w:bCs/>
              </w:rPr>
              <w:t>https://iggydc35.github.io/portfolio/</w:t>
            </w:r>
          </w:p>
        </w:tc>
      </w:tr>
    </w:tbl>
    <w:p w14:paraId="7D39577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083CD1A96C9465AB741C12FA57C2DA6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EF25EBF" w14:textId="77777777" w:rsidTr="6CCC2100">
        <w:tc>
          <w:tcPr>
            <w:tcW w:w="9355" w:type="dxa"/>
          </w:tcPr>
          <w:p w14:paraId="1BDC9306" w14:textId="139B2B4C" w:rsidR="001D0BF1" w:rsidRPr="00CF1A49" w:rsidRDefault="0091474F" w:rsidP="001D0BF1">
            <w:pPr>
              <w:pStyle w:val="Heading3"/>
              <w:contextualSpacing w:val="0"/>
            </w:pPr>
            <w:r>
              <w:t>Oct 2022</w:t>
            </w:r>
            <w:r w:rsidR="001D0BF1" w:rsidRPr="00CF1A49">
              <w:t xml:space="preserve"> – </w:t>
            </w:r>
            <w:r w:rsidR="005067B2">
              <w:t>present</w:t>
            </w:r>
          </w:p>
          <w:p w14:paraId="19D47902" w14:textId="616959DE" w:rsidR="001E3120" w:rsidRDefault="0029009D" w:rsidP="006478C8">
            <w:pPr>
              <w:pStyle w:val="Heading2"/>
              <w:contextualSpacing w:val="0"/>
              <w:rPr>
                <w:rStyle w:val="SubtleReference"/>
              </w:rPr>
            </w:pPr>
            <w:r>
              <w:t>customer service associate</w:t>
            </w:r>
            <w:r w:rsidR="00A42E3A">
              <w:t>,</w:t>
            </w:r>
            <w:r w:rsidR="007E1DCD">
              <w:t xml:space="preserve"> </w:t>
            </w:r>
            <w:r w:rsidR="00A42E3A">
              <w:t xml:space="preserve">military student success </w:t>
            </w:r>
            <w:r w:rsidR="00323F78">
              <w:t>center</w:t>
            </w:r>
            <w:r w:rsidR="00EA4699">
              <w:t xml:space="preserve"> </w:t>
            </w:r>
            <w:r w:rsidR="00EA4699" w:rsidRPr="00E91713">
              <w:rPr>
                <w:rStyle w:val="SubtleReference"/>
              </w:rPr>
              <w:t>University of Arkansas at little rock</w:t>
            </w:r>
          </w:p>
          <w:p w14:paraId="4C9465A9" w14:textId="17A13AF8" w:rsidR="006478C8" w:rsidRDefault="001A4102" w:rsidP="001A4102">
            <w:pPr>
              <w:pStyle w:val="ListParagraph"/>
              <w:numPr>
                <w:ilvl w:val="0"/>
                <w:numId w:val="23"/>
              </w:numPr>
            </w:pPr>
            <w:r>
              <w:t>Provided customer service to veterans</w:t>
            </w:r>
            <w:r w:rsidR="00556796">
              <w:t xml:space="preserve"> and </w:t>
            </w:r>
            <w:r w:rsidR="00402FB4">
              <w:t>their dependents</w:t>
            </w:r>
            <w:r>
              <w:t xml:space="preserve"> </w:t>
            </w:r>
            <w:r w:rsidR="00A42E3A">
              <w:t xml:space="preserve">attending </w:t>
            </w:r>
            <w:r w:rsidR="000F0B46">
              <w:t>U</w:t>
            </w:r>
            <w:r w:rsidR="004D473C">
              <w:t>A Little Rock</w:t>
            </w:r>
          </w:p>
          <w:p w14:paraId="3AF655A9" w14:textId="1CD31CEA" w:rsidR="0015152D" w:rsidRDefault="00B83937" w:rsidP="001A4102">
            <w:pPr>
              <w:pStyle w:val="ListParagraph"/>
              <w:numPr>
                <w:ilvl w:val="0"/>
                <w:numId w:val="23"/>
              </w:numPr>
            </w:pPr>
            <w:r>
              <w:t xml:space="preserve">Counseled veteran students </w:t>
            </w:r>
            <w:r w:rsidR="00C25912">
              <w:t>on best practices for utilization of VA Education Benefits</w:t>
            </w:r>
          </w:p>
          <w:p w14:paraId="76741A65" w14:textId="79FE448A" w:rsidR="00C25912" w:rsidRDefault="00C25912" w:rsidP="001A4102">
            <w:pPr>
              <w:pStyle w:val="ListParagraph"/>
              <w:numPr>
                <w:ilvl w:val="0"/>
                <w:numId w:val="23"/>
              </w:numPr>
            </w:pPr>
            <w:r>
              <w:t xml:space="preserve">Managed </w:t>
            </w:r>
            <w:r w:rsidR="00C2411B">
              <w:t>appointments and meetings for Military Student Success</w:t>
            </w:r>
            <w:r w:rsidR="00CD422B">
              <w:t xml:space="preserve"> Center</w:t>
            </w:r>
          </w:p>
          <w:p w14:paraId="2AD3B060" w14:textId="02CF8691" w:rsidR="00436199" w:rsidRDefault="00436199" w:rsidP="001A4102">
            <w:pPr>
              <w:pStyle w:val="ListParagraph"/>
              <w:numPr>
                <w:ilvl w:val="0"/>
                <w:numId w:val="23"/>
              </w:numPr>
            </w:pPr>
            <w:r>
              <w:t xml:space="preserve">Performed clerical and technical duties </w:t>
            </w:r>
            <w:r w:rsidR="00CC7AEA">
              <w:t>efficiently</w:t>
            </w:r>
          </w:p>
          <w:p w14:paraId="14FA44CE" w14:textId="77777777" w:rsidR="006E5D10" w:rsidRPr="001A4102" w:rsidRDefault="006E5D10" w:rsidP="006E5D10"/>
          <w:p w14:paraId="5F6C1CC0" w14:textId="00CAC2E3" w:rsidR="001E3120" w:rsidRPr="00CF1A49" w:rsidRDefault="3EDF1CB0" w:rsidP="3EDF1CB0">
            <w:pPr>
              <w:pStyle w:val="Heading3"/>
            </w:pPr>
            <w:r>
              <w:t>201</w:t>
            </w:r>
            <w:r w:rsidR="00C50804">
              <w:t>6</w:t>
            </w:r>
            <w:r>
              <w:t xml:space="preserve"> – present</w:t>
            </w:r>
          </w:p>
          <w:p w14:paraId="57E4995C" w14:textId="53126EBC" w:rsidR="001E3120" w:rsidRPr="00CF1A49" w:rsidRDefault="3EDF1CB0" w:rsidP="3EDF1CB0">
            <w:pPr>
              <w:pStyle w:val="Heading2"/>
              <w:spacing w:line="259" w:lineRule="auto"/>
              <w:rPr>
                <w:bCs/>
              </w:rPr>
            </w:pPr>
            <w:r>
              <w:t xml:space="preserve">Volunteer </w:t>
            </w:r>
            <w:r w:rsidR="00C50804">
              <w:t>tech</w:t>
            </w:r>
            <w:r w:rsidR="0091474F">
              <w:t>NICAL</w:t>
            </w:r>
            <w:r w:rsidR="00C50804">
              <w:t xml:space="preserve"> support</w:t>
            </w:r>
          </w:p>
          <w:p w14:paraId="534F3861" w14:textId="2E0FDB0B" w:rsidR="00DD1320" w:rsidRPr="00DD1320" w:rsidRDefault="3EDF1CB0" w:rsidP="3EDF1CB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t>Provide</w:t>
            </w:r>
            <w:r w:rsidR="00C50804">
              <w:t xml:space="preserve">d technical support for friends and families remotely </w:t>
            </w:r>
            <w:r w:rsidR="002E6875">
              <w:t xml:space="preserve">(using </w:t>
            </w:r>
            <w:r w:rsidR="0079030F">
              <w:t>TeamViewer</w:t>
            </w:r>
            <w:r w:rsidR="002E6875">
              <w:t xml:space="preserve">) </w:t>
            </w:r>
            <w:r w:rsidR="00C50804">
              <w:t>or on-site</w:t>
            </w:r>
          </w:p>
          <w:p w14:paraId="169D1945" w14:textId="711A257A" w:rsidR="00C37522" w:rsidRPr="007A2D15" w:rsidRDefault="00D23BC9" w:rsidP="000841D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t>Highly capable of b</w:t>
            </w:r>
            <w:r w:rsidR="0035487F">
              <w:t>uil</w:t>
            </w:r>
            <w:r>
              <w:t>ding</w:t>
            </w:r>
            <w:r w:rsidR="0035487F">
              <w:t>, set</w:t>
            </w:r>
            <w:r w:rsidR="00D35F5D">
              <w:t>ting up</w:t>
            </w:r>
            <w:r w:rsidR="0035487F">
              <w:t>, upgrad</w:t>
            </w:r>
            <w:r w:rsidR="00D35F5D">
              <w:t>ing</w:t>
            </w:r>
            <w:r w:rsidR="0035487F">
              <w:t xml:space="preserve">, </w:t>
            </w:r>
            <w:r w:rsidR="00D35F5D">
              <w:t xml:space="preserve">and </w:t>
            </w:r>
            <w:r w:rsidR="0035487F">
              <w:t>troubleshoot</w:t>
            </w:r>
            <w:r w:rsidR="00D35F5D">
              <w:t>ing</w:t>
            </w:r>
            <w:r w:rsidR="0035487F">
              <w:t xml:space="preserve"> </w:t>
            </w:r>
            <w:r w:rsidR="00D35F5D">
              <w:t xml:space="preserve">multiple </w:t>
            </w:r>
            <w:r w:rsidR="0035487F">
              <w:t>desktop computers</w:t>
            </w:r>
            <w:r w:rsidR="00D35F5D">
              <w:t xml:space="preserve"> </w:t>
            </w:r>
            <w:r w:rsidR="00700E1C">
              <w:t>with ease</w:t>
            </w:r>
          </w:p>
          <w:p w14:paraId="238244FA" w14:textId="77777777" w:rsidR="007A2D15" w:rsidRDefault="00BF5DD1" w:rsidP="000841D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Accurately</w:t>
            </w:r>
            <w:r w:rsidR="008D5FFB">
              <w:rPr>
                <w:rFonts w:eastAsiaTheme="minorEastAsia"/>
              </w:rPr>
              <w:t xml:space="preserve"> identify</w:t>
            </w:r>
            <w:r>
              <w:rPr>
                <w:rFonts w:eastAsiaTheme="minorEastAsia"/>
              </w:rPr>
              <w:t xml:space="preserve"> </w:t>
            </w:r>
            <w:r w:rsidR="003020A9">
              <w:rPr>
                <w:rFonts w:eastAsiaTheme="minorEastAsia"/>
              </w:rPr>
              <w:t xml:space="preserve">network, </w:t>
            </w:r>
            <w:r w:rsidR="00510BC3">
              <w:rPr>
                <w:rFonts w:eastAsiaTheme="minorEastAsia"/>
              </w:rPr>
              <w:t>hardware and software problems</w:t>
            </w:r>
            <w:r w:rsidR="008D5FFB">
              <w:rPr>
                <w:rFonts w:eastAsiaTheme="minorEastAsia"/>
              </w:rPr>
              <w:t xml:space="preserve"> </w:t>
            </w:r>
            <w:r w:rsidR="0013161C">
              <w:rPr>
                <w:rFonts w:eastAsiaTheme="minorEastAsia"/>
              </w:rPr>
              <w:t xml:space="preserve">and efficiently </w:t>
            </w:r>
            <w:r w:rsidR="00BD174E">
              <w:rPr>
                <w:rFonts w:eastAsiaTheme="minorEastAsia"/>
              </w:rPr>
              <w:t>troubleshoot them</w:t>
            </w:r>
          </w:p>
          <w:p w14:paraId="59BC7C1E" w14:textId="36235B5B" w:rsidR="00CB4294" w:rsidRPr="00CB4294" w:rsidRDefault="004D6FA4" w:rsidP="00CB4294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Built</w:t>
            </w:r>
            <w:r w:rsidR="006E4C19">
              <w:rPr>
                <w:rFonts w:eastAsiaTheme="minorEastAsia"/>
              </w:rPr>
              <w:t xml:space="preserve">, designed </w:t>
            </w:r>
            <w:r>
              <w:rPr>
                <w:rFonts w:eastAsiaTheme="minorEastAsia"/>
              </w:rPr>
              <w:t xml:space="preserve">and maintained websites </w:t>
            </w:r>
            <w:r w:rsidR="00B2608C">
              <w:rPr>
                <w:rFonts w:eastAsiaTheme="minorEastAsia"/>
              </w:rPr>
              <w:t>(HTML, CSS, JS)</w:t>
            </w:r>
            <w:r w:rsidR="00CB4294">
              <w:rPr>
                <w:rFonts w:eastAsiaTheme="minorEastAsia"/>
              </w:rPr>
              <w:br/>
            </w:r>
            <w:r w:rsidR="00CB4294">
              <w:t>Sample work:</w:t>
            </w:r>
            <w:r w:rsidR="00E91C4F" w:rsidRPr="00665472">
              <w:t xml:space="preserve"> </w:t>
            </w:r>
            <w:r w:rsidR="00E91C4F" w:rsidRPr="00B2608C">
              <w:t>https://iggydc35.github.io/portfolio/</w:t>
            </w:r>
            <w:r w:rsidR="00E91C4F">
              <w:t xml:space="preserve">, </w:t>
            </w:r>
            <w:r w:rsidR="00CB4294">
              <w:t xml:space="preserve"> </w:t>
            </w:r>
            <w:r w:rsidR="00665472" w:rsidRPr="00B2608C">
              <w:t>https://iggydc35.github.io/IFSC-1310/</w:t>
            </w:r>
          </w:p>
        </w:tc>
      </w:tr>
      <w:tr w:rsidR="00F61DF9" w:rsidRPr="00CF1A49" w14:paraId="169D4A7B" w14:textId="77777777" w:rsidTr="6CCC2100">
        <w:tc>
          <w:tcPr>
            <w:tcW w:w="9355" w:type="dxa"/>
            <w:tcMar>
              <w:top w:w="216" w:type="dxa"/>
            </w:tcMar>
          </w:tcPr>
          <w:p w14:paraId="232982AE" w14:textId="51B3E772" w:rsidR="00F61DF9" w:rsidRPr="00CF1A49" w:rsidRDefault="005067B2" w:rsidP="00F61DF9">
            <w:pPr>
              <w:pStyle w:val="Heading3"/>
              <w:contextualSpacing w:val="0"/>
            </w:pPr>
            <w:r>
              <w:t>June 2015</w:t>
            </w:r>
            <w:r w:rsidR="00F61DF9" w:rsidRPr="00CF1A49">
              <w:t xml:space="preserve"> – </w:t>
            </w:r>
            <w:r>
              <w:t>nov 2018</w:t>
            </w:r>
          </w:p>
          <w:p w14:paraId="0A871705" w14:textId="01FE2000" w:rsidR="00F61DF9" w:rsidRPr="00CF1A49" w:rsidRDefault="3EDF1CB0" w:rsidP="3EDF1CB0">
            <w:pPr>
              <w:pStyle w:val="Heading2"/>
              <w:rPr>
                <w:rStyle w:val="SubtleReference"/>
              </w:rPr>
            </w:pPr>
            <w:r>
              <w:t>artilleryman</w:t>
            </w:r>
            <w:r w:rsidR="00A3466C">
              <w:t xml:space="preserve">, </w:t>
            </w:r>
            <w:r w:rsidRPr="3EDF1CB0">
              <w:rPr>
                <w:rStyle w:val="SubtleReference"/>
              </w:rPr>
              <w:t>U.S. Army – Schofield barracks, Hawaii</w:t>
            </w:r>
          </w:p>
          <w:p w14:paraId="7C6B2CA7" w14:textId="15915C48" w:rsidR="007072FF" w:rsidRDefault="007072FF" w:rsidP="00B17639">
            <w:pPr>
              <w:pStyle w:val="ListParagraph"/>
              <w:numPr>
                <w:ilvl w:val="0"/>
                <w:numId w:val="17"/>
              </w:numPr>
            </w:pPr>
            <w:r>
              <w:t xml:space="preserve">Provided mentorship </w:t>
            </w:r>
            <w:r w:rsidR="00CD26A9">
              <w:t xml:space="preserve">and leadership </w:t>
            </w:r>
            <w:r>
              <w:t>to new incoming soldiers</w:t>
            </w:r>
          </w:p>
          <w:p w14:paraId="7C80A773" w14:textId="50333B17" w:rsidR="007072FF" w:rsidRDefault="007072FF" w:rsidP="007072FF">
            <w:pPr>
              <w:pStyle w:val="ListParagraph"/>
              <w:numPr>
                <w:ilvl w:val="0"/>
                <w:numId w:val="17"/>
              </w:numPr>
            </w:pPr>
            <w:r>
              <w:t xml:space="preserve">Safely and efficiently operated </w:t>
            </w:r>
            <w:r w:rsidR="00267549">
              <w:t>motor vehicles</w:t>
            </w:r>
            <w:r>
              <w:t xml:space="preserve"> while towing artillery piece</w:t>
            </w:r>
          </w:p>
          <w:p w14:paraId="07DCE847" w14:textId="77777777" w:rsidR="007072FF" w:rsidRDefault="007072FF" w:rsidP="007072FF">
            <w:pPr>
              <w:pStyle w:val="ListParagraph"/>
              <w:numPr>
                <w:ilvl w:val="0"/>
                <w:numId w:val="17"/>
              </w:numPr>
            </w:pPr>
            <w:r>
              <w:t>Supervised safe loading and firing of artillery piece</w:t>
            </w:r>
          </w:p>
          <w:p w14:paraId="2AC3EF2C" w14:textId="150352F0" w:rsidR="007072FF" w:rsidRDefault="007072FF" w:rsidP="007072FF">
            <w:pPr>
              <w:pStyle w:val="ListParagraph"/>
              <w:numPr>
                <w:ilvl w:val="0"/>
                <w:numId w:val="17"/>
              </w:numPr>
            </w:pPr>
            <w:r>
              <w:t xml:space="preserve">Ensured the safety of the </w:t>
            </w:r>
            <w:r w:rsidR="006D0667">
              <w:t>team</w:t>
            </w:r>
            <w:r>
              <w:t xml:space="preserve"> while conducting </w:t>
            </w:r>
            <w:r w:rsidR="00432CD1">
              <w:t>field training</w:t>
            </w:r>
          </w:p>
          <w:p w14:paraId="36FE1B95" w14:textId="64FBCC19" w:rsidR="007072FF" w:rsidRDefault="6CCC2100" w:rsidP="007072FF">
            <w:pPr>
              <w:pStyle w:val="ListParagraph"/>
              <w:numPr>
                <w:ilvl w:val="0"/>
                <w:numId w:val="17"/>
              </w:numPr>
            </w:pPr>
            <w:r>
              <w:t>In charge of the safety and handling of artillery round charges</w:t>
            </w:r>
          </w:p>
          <w:p w14:paraId="7B8ACB11" w14:textId="09264BC2" w:rsidR="00704A26" w:rsidRDefault="006C6083" w:rsidP="00FF4658">
            <w:pPr>
              <w:pStyle w:val="ListParagraph"/>
              <w:numPr>
                <w:ilvl w:val="0"/>
                <w:numId w:val="17"/>
              </w:numPr>
            </w:pPr>
            <w:r>
              <w:t xml:space="preserve">Performed clerical duties </w:t>
            </w:r>
            <w:r w:rsidR="00146FA6">
              <w:t>for</w:t>
            </w:r>
            <w:r>
              <w:t xml:space="preserve"> Battalion Headquarters and barracks front desk</w:t>
            </w:r>
          </w:p>
        </w:tc>
      </w:tr>
    </w:tbl>
    <w:sdt>
      <w:sdtPr>
        <w:alias w:val="Education:"/>
        <w:tag w:val="Education:"/>
        <w:id w:val="-1908763273"/>
        <w:placeholder>
          <w:docPart w:val="6B5803EDAD574D41A3CD9CD675DA9629"/>
        </w:placeholder>
        <w:temporary/>
        <w:showingPlcHdr/>
        <w15:appearance w15:val="hidden"/>
      </w:sdtPr>
      <w:sdtContent>
        <w:p w14:paraId="2B3F1B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F19AE4C" w14:textId="77777777" w:rsidTr="006E6394">
        <w:tc>
          <w:tcPr>
            <w:tcW w:w="9290" w:type="dxa"/>
          </w:tcPr>
          <w:p w14:paraId="2F104238" w14:textId="21903907" w:rsidR="001D0BF1" w:rsidRPr="00CF1A49" w:rsidRDefault="007072FF" w:rsidP="001D0BF1">
            <w:pPr>
              <w:pStyle w:val="Heading3"/>
              <w:contextualSpacing w:val="0"/>
            </w:pPr>
            <w:r>
              <w:t>Jan</w:t>
            </w:r>
            <w:r w:rsidR="001D0BF1" w:rsidRPr="00CF1A49">
              <w:t xml:space="preserve"> </w:t>
            </w:r>
            <w:r>
              <w:t xml:space="preserve">2020 </w:t>
            </w:r>
            <w:r w:rsidR="002E499E">
              <w:t>–</w:t>
            </w:r>
            <w:r>
              <w:t xml:space="preserve"> present</w:t>
            </w:r>
          </w:p>
          <w:p w14:paraId="274D866B" w14:textId="5C63B4E8" w:rsidR="3EDF1CB0" w:rsidRDefault="3EDF1CB0" w:rsidP="3EDF1CB0">
            <w:pPr>
              <w:pStyle w:val="Heading2"/>
            </w:pPr>
            <w:r>
              <w:t xml:space="preserve">Bs in information science, </w:t>
            </w:r>
            <w:r w:rsidRPr="3EDF1CB0">
              <w:rPr>
                <w:rStyle w:val="SubtleReference"/>
              </w:rPr>
              <w:t>University of Arkansas at little rock</w:t>
            </w:r>
          </w:p>
          <w:p w14:paraId="487517AA" w14:textId="5EFF9E0E" w:rsidR="007538DC" w:rsidRPr="00CF1A49" w:rsidRDefault="3EDF1CB0" w:rsidP="3EDF1CB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Dean’s List 2020, 2021</w:t>
            </w:r>
            <w:r w:rsidR="00F74FE5">
              <w:t>, 2022</w:t>
            </w:r>
          </w:p>
        </w:tc>
      </w:tr>
    </w:tbl>
    <w:p w14:paraId="4B1A553B" w14:textId="731046F1" w:rsidR="00F20962" w:rsidRDefault="00F20962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dt>
      <w:sdtPr>
        <w:alias w:val="Skills:"/>
        <w:tag w:val="Skills:"/>
        <w:id w:val="-1392877668"/>
        <w:placeholder>
          <w:docPart w:val="266336CCA4264597B84207D18CD79277"/>
        </w:placeholder>
        <w:temporary/>
        <w:showingPlcHdr/>
        <w15:appearance w15:val="hidden"/>
      </w:sdtPr>
      <w:sdtContent>
        <w:p w14:paraId="57BFE919" w14:textId="72914BEA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289A58E" w14:textId="77777777" w:rsidTr="3EDF1CB0">
        <w:tc>
          <w:tcPr>
            <w:tcW w:w="4675" w:type="dxa"/>
          </w:tcPr>
          <w:p w14:paraId="785E4470" w14:textId="0E758E29" w:rsidR="001E3120" w:rsidRDefault="00C60766" w:rsidP="006E1507">
            <w:pPr>
              <w:pStyle w:val="ListBullet"/>
              <w:contextualSpacing w:val="0"/>
            </w:pPr>
            <w:r>
              <w:t>Leadership</w:t>
            </w:r>
          </w:p>
          <w:p w14:paraId="51D8AFC4" w14:textId="5D8BC149" w:rsidR="00BD3B96" w:rsidRDefault="00BD3B96" w:rsidP="006E1507">
            <w:pPr>
              <w:pStyle w:val="ListBullet"/>
              <w:contextualSpacing w:val="0"/>
            </w:pPr>
            <w:r>
              <w:t>Accountability</w:t>
            </w:r>
          </w:p>
          <w:p w14:paraId="2F54586C" w14:textId="2CAE24B8" w:rsidR="004D11A7" w:rsidRPr="006E1507" w:rsidRDefault="004D11A7" w:rsidP="006E1507">
            <w:pPr>
              <w:pStyle w:val="ListBullet"/>
              <w:contextualSpacing w:val="0"/>
            </w:pPr>
            <w:r>
              <w:t>Decision making</w:t>
            </w:r>
          </w:p>
          <w:p w14:paraId="0D58B82C" w14:textId="77777777" w:rsidR="001F4E6D" w:rsidRDefault="00C60766" w:rsidP="006E1507">
            <w:pPr>
              <w:pStyle w:val="ListBullet"/>
              <w:contextualSpacing w:val="0"/>
            </w:pPr>
            <w:r>
              <w:t>Tech Savvy</w:t>
            </w:r>
          </w:p>
          <w:p w14:paraId="11900685" w14:textId="28751314" w:rsidR="00C60766" w:rsidRDefault="3EDF1CB0" w:rsidP="3EDF1CB0">
            <w:pPr>
              <w:pStyle w:val="ListBullet"/>
            </w:pPr>
            <w:r>
              <w:t>Team Player</w:t>
            </w:r>
            <w:r w:rsidR="00966847">
              <w:t>/Teamwork</w:t>
            </w:r>
          </w:p>
          <w:p w14:paraId="36F809E3" w14:textId="3464180D" w:rsidR="00F01C8B" w:rsidRPr="006E1507" w:rsidRDefault="00F01C8B" w:rsidP="3EDF1CB0">
            <w:pPr>
              <w:pStyle w:val="ListBullet"/>
            </w:pPr>
            <w:r>
              <w:t>Attention to detail</w:t>
            </w:r>
          </w:p>
          <w:p w14:paraId="6DD7B16D" w14:textId="165C40DD" w:rsidR="008E492F" w:rsidRDefault="008D4696" w:rsidP="3EDF1CB0">
            <w:pPr>
              <w:pStyle w:val="ListBullet"/>
            </w:pPr>
            <w:r>
              <w:t>Communication skills</w:t>
            </w:r>
          </w:p>
          <w:p w14:paraId="6DD63711" w14:textId="53745882" w:rsidR="00BC3723" w:rsidRDefault="00BC3723" w:rsidP="3EDF1CB0">
            <w:pPr>
              <w:pStyle w:val="ListBullet"/>
            </w:pPr>
            <w:r>
              <w:t>Interpersonal skills</w:t>
            </w:r>
          </w:p>
          <w:p w14:paraId="3360AF9B" w14:textId="77777777" w:rsidR="008D4696" w:rsidRDefault="008D4696" w:rsidP="3EDF1CB0">
            <w:pPr>
              <w:pStyle w:val="ListBullet"/>
            </w:pPr>
            <w:r>
              <w:t>Mentoring</w:t>
            </w:r>
          </w:p>
          <w:p w14:paraId="02A43938" w14:textId="77777777" w:rsidR="00FD109F" w:rsidRDefault="008D4696" w:rsidP="006C6083">
            <w:pPr>
              <w:pStyle w:val="ListBullet"/>
            </w:pPr>
            <w:r>
              <w:t>Heavy lifting</w:t>
            </w:r>
          </w:p>
          <w:p w14:paraId="179AE466" w14:textId="591DDCBC" w:rsidR="00DE3DCF" w:rsidRDefault="00562E2E" w:rsidP="006C6083">
            <w:pPr>
              <w:pStyle w:val="ListBullet"/>
            </w:pPr>
            <w:r>
              <w:t>Adaptab</w:t>
            </w:r>
            <w:r w:rsidR="00465C96">
              <w:t>ility</w:t>
            </w:r>
            <w:r w:rsidR="00F01C8B">
              <w:t>/</w:t>
            </w:r>
            <w:r w:rsidR="005E72DE">
              <w:t>Flexibility</w:t>
            </w:r>
          </w:p>
          <w:p w14:paraId="7D4C870D" w14:textId="77777777" w:rsidR="00BC3723" w:rsidRDefault="00BC3723" w:rsidP="006C6083">
            <w:pPr>
              <w:pStyle w:val="ListBullet"/>
            </w:pPr>
            <w:r>
              <w:t>Integrity</w:t>
            </w:r>
          </w:p>
          <w:p w14:paraId="324A7941" w14:textId="77777777" w:rsidR="00B30467" w:rsidRDefault="00B30467" w:rsidP="006C6083">
            <w:pPr>
              <w:pStyle w:val="ListBullet"/>
            </w:pPr>
            <w:r>
              <w:t>Self-Management</w:t>
            </w:r>
          </w:p>
          <w:p w14:paraId="2C748BC1" w14:textId="77777777" w:rsidR="00B30467" w:rsidRDefault="00B30467" w:rsidP="006C6083">
            <w:pPr>
              <w:pStyle w:val="ListBullet"/>
            </w:pPr>
            <w:r>
              <w:t>Stress Tolerance</w:t>
            </w:r>
          </w:p>
          <w:p w14:paraId="52704EF6" w14:textId="77777777" w:rsidR="00902CD4" w:rsidRDefault="004A4CDA" w:rsidP="006C6083">
            <w:pPr>
              <w:pStyle w:val="ListBullet"/>
            </w:pPr>
            <w:r>
              <w:t>Learning</w:t>
            </w:r>
          </w:p>
          <w:p w14:paraId="53746D27" w14:textId="58ABED59" w:rsidR="00617B52" w:rsidRPr="006E1507" w:rsidRDefault="00617B52" w:rsidP="006C6083">
            <w:pPr>
              <w:pStyle w:val="ListBullet"/>
            </w:pPr>
            <w:r>
              <w:t>Multitasking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348C63BC" w14:textId="0E9F8783" w:rsidR="003A0632" w:rsidRPr="006E1507" w:rsidRDefault="3EDF1CB0" w:rsidP="3EDF1CB0">
            <w:pPr>
              <w:pStyle w:val="ListBullet"/>
            </w:pPr>
            <w:r>
              <w:t>Proficient in MS Word, Excel, PowerPoint</w:t>
            </w:r>
            <w:r w:rsidR="00F20962">
              <w:t>, Visio</w:t>
            </w:r>
          </w:p>
          <w:p w14:paraId="0893174C" w14:textId="1DDCC43C" w:rsidR="00A5074A" w:rsidRDefault="00EA76A8" w:rsidP="0035487F">
            <w:pPr>
              <w:pStyle w:val="ListBullet"/>
              <w:contextualSpacing w:val="0"/>
            </w:pPr>
            <w:r>
              <w:t>Web Design</w:t>
            </w:r>
            <w:r w:rsidR="00093B4C">
              <w:t xml:space="preserve">: </w:t>
            </w:r>
            <w:r w:rsidR="00A5074A">
              <w:t>HTML, CSS</w:t>
            </w:r>
            <w:r w:rsidR="00C138B0">
              <w:t>,</w:t>
            </w:r>
            <w:r w:rsidR="00FC3051">
              <w:t xml:space="preserve"> JS</w:t>
            </w:r>
          </w:p>
          <w:p w14:paraId="5BC9D8CC" w14:textId="2CBE357C" w:rsidR="00FD109F" w:rsidRDefault="00FD109F" w:rsidP="3EDF1CB0">
            <w:pPr>
              <w:pStyle w:val="ListBullet"/>
            </w:pPr>
            <w:r>
              <w:t>Software installation, patch, and repair</w:t>
            </w:r>
          </w:p>
          <w:p w14:paraId="1226D521" w14:textId="2F10620E" w:rsidR="008D4696" w:rsidRDefault="008D4696" w:rsidP="006C6083">
            <w:pPr>
              <w:pStyle w:val="ListBullet"/>
            </w:pPr>
            <w:r>
              <w:t>AWS</w:t>
            </w:r>
            <w:r w:rsidR="006C6083">
              <w:t>, Github</w:t>
            </w:r>
            <w:r w:rsidR="002427A4">
              <w:t>/Gitpod</w:t>
            </w:r>
            <w:r w:rsidR="006C6083">
              <w:t>, TeamViewer</w:t>
            </w:r>
          </w:p>
          <w:p w14:paraId="2A306784" w14:textId="77777777" w:rsidR="0091474F" w:rsidRDefault="0091474F" w:rsidP="006C6083">
            <w:pPr>
              <w:pStyle w:val="ListBullet"/>
            </w:pPr>
            <w:r>
              <w:t>SQL</w:t>
            </w:r>
          </w:p>
          <w:p w14:paraId="10F3678F" w14:textId="5F855FF6" w:rsidR="00DF6111" w:rsidRDefault="00DF6111" w:rsidP="006C6083">
            <w:pPr>
              <w:pStyle w:val="ListBullet"/>
            </w:pPr>
            <w:r>
              <w:t>Networking</w:t>
            </w:r>
          </w:p>
          <w:p w14:paraId="6104058C" w14:textId="30C4DE34" w:rsidR="00C73CF9" w:rsidRDefault="00C73CF9" w:rsidP="006C6083">
            <w:pPr>
              <w:pStyle w:val="ListBullet"/>
            </w:pPr>
            <w:r>
              <w:t>Cybersecurity</w:t>
            </w:r>
          </w:p>
          <w:p w14:paraId="62A02DF3" w14:textId="6809A8C1" w:rsidR="00472D6F" w:rsidRDefault="00472D6F" w:rsidP="006C6083">
            <w:pPr>
              <w:pStyle w:val="ListBullet"/>
            </w:pPr>
            <w:r>
              <w:t>Windows, Mac</w:t>
            </w:r>
          </w:p>
          <w:p w14:paraId="7D72DBAF" w14:textId="7455FDD8" w:rsidR="00F20962" w:rsidRDefault="00F20962" w:rsidP="00B40D42">
            <w:pPr>
              <w:pStyle w:val="ListBullet"/>
            </w:pPr>
            <w:r>
              <w:t>Help Desk</w:t>
            </w:r>
            <w:r w:rsidR="00B40D42">
              <w:t>/ Customer Service</w:t>
            </w:r>
          </w:p>
          <w:p w14:paraId="1DFFED06" w14:textId="77777777" w:rsidR="00966847" w:rsidRDefault="00966847" w:rsidP="00966847">
            <w:pPr>
              <w:pStyle w:val="ListBullet"/>
            </w:pPr>
            <w:r>
              <w:t>Languages: English, Tagalog</w:t>
            </w:r>
          </w:p>
          <w:p w14:paraId="529E6B5D" w14:textId="05C67984" w:rsidR="00966847" w:rsidRPr="006E1507" w:rsidRDefault="00966847" w:rsidP="0096684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1BE8053D" w14:textId="77777777" w:rsidR="002E1218" w:rsidRPr="00FD109F" w:rsidRDefault="002E1218" w:rsidP="00FD109F">
      <w:pPr>
        <w:rPr>
          <w:sz w:val="2"/>
          <w:szCs w:val="2"/>
        </w:rPr>
      </w:pPr>
    </w:p>
    <w:sectPr w:rsidR="002E1218" w:rsidRPr="00FD109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8068" w14:textId="77777777" w:rsidR="00097A79" w:rsidRDefault="00097A79" w:rsidP="0068194B">
      <w:r>
        <w:separator/>
      </w:r>
    </w:p>
    <w:p w14:paraId="38BE0307" w14:textId="77777777" w:rsidR="00097A79" w:rsidRDefault="00097A79"/>
    <w:p w14:paraId="6C86F6F0" w14:textId="77777777" w:rsidR="00097A79" w:rsidRDefault="00097A79"/>
  </w:endnote>
  <w:endnote w:type="continuationSeparator" w:id="0">
    <w:p w14:paraId="1F594639" w14:textId="77777777" w:rsidR="00097A79" w:rsidRDefault="00097A79" w:rsidP="0068194B">
      <w:r>
        <w:continuationSeparator/>
      </w:r>
    </w:p>
    <w:p w14:paraId="3EE7CD14" w14:textId="77777777" w:rsidR="00097A79" w:rsidRDefault="00097A79"/>
    <w:p w14:paraId="5DB33FF8" w14:textId="77777777" w:rsidR="00097A79" w:rsidRDefault="00097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6BB4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1831" w14:textId="77777777" w:rsidR="00097A79" w:rsidRDefault="00097A79" w:rsidP="0068194B">
      <w:r>
        <w:separator/>
      </w:r>
    </w:p>
    <w:p w14:paraId="2F1605D0" w14:textId="77777777" w:rsidR="00097A79" w:rsidRDefault="00097A79"/>
    <w:p w14:paraId="7AE9D99F" w14:textId="77777777" w:rsidR="00097A79" w:rsidRDefault="00097A79"/>
  </w:footnote>
  <w:footnote w:type="continuationSeparator" w:id="0">
    <w:p w14:paraId="7A64B81D" w14:textId="77777777" w:rsidR="00097A79" w:rsidRDefault="00097A79" w:rsidP="0068194B">
      <w:r>
        <w:continuationSeparator/>
      </w:r>
    </w:p>
    <w:p w14:paraId="04F83C48" w14:textId="77777777" w:rsidR="00097A79" w:rsidRDefault="00097A79"/>
    <w:p w14:paraId="422D407E" w14:textId="77777777" w:rsidR="00097A79" w:rsidRDefault="00097A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837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BCE530" wp14:editId="63B129C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12CE6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935F3A"/>
    <w:multiLevelType w:val="hybridMultilevel"/>
    <w:tmpl w:val="EAB4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9FAAD0"/>
    <w:multiLevelType w:val="hybridMultilevel"/>
    <w:tmpl w:val="C73488E0"/>
    <w:lvl w:ilvl="0" w:tplc="6CB03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3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03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89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0F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6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C8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6A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8A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15F51"/>
    <w:multiLevelType w:val="hybridMultilevel"/>
    <w:tmpl w:val="F84C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C156A"/>
    <w:multiLevelType w:val="hybridMultilevel"/>
    <w:tmpl w:val="6DD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BB0F6"/>
    <w:multiLevelType w:val="hybridMultilevel"/>
    <w:tmpl w:val="03C04ADC"/>
    <w:lvl w:ilvl="0" w:tplc="30AA6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86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0B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E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E9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6D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4B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AC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0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9E219E3"/>
    <w:multiLevelType w:val="hybridMultilevel"/>
    <w:tmpl w:val="41DC2944"/>
    <w:lvl w:ilvl="0" w:tplc="98EE6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60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22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C6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F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A9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1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6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4A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6E4"/>
    <w:multiLevelType w:val="hybridMultilevel"/>
    <w:tmpl w:val="11F2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66A39"/>
    <w:multiLevelType w:val="hybridMultilevel"/>
    <w:tmpl w:val="927A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D17BF"/>
    <w:multiLevelType w:val="hybridMultilevel"/>
    <w:tmpl w:val="7DEA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9347E"/>
    <w:multiLevelType w:val="hybridMultilevel"/>
    <w:tmpl w:val="29BE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705598">
    <w:abstractNumId w:val="18"/>
  </w:num>
  <w:num w:numId="2" w16cid:durableId="1515605015">
    <w:abstractNumId w:val="16"/>
  </w:num>
  <w:num w:numId="3" w16cid:durableId="462887553">
    <w:abstractNumId w:val="13"/>
  </w:num>
  <w:num w:numId="4" w16cid:durableId="610862367">
    <w:abstractNumId w:val="9"/>
  </w:num>
  <w:num w:numId="5" w16cid:durableId="485363824">
    <w:abstractNumId w:val="8"/>
  </w:num>
  <w:num w:numId="6" w16cid:durableId="1286615140">
    <w:abstractNumId w:val="7"/>
  </w:num>
  <w:num w:numId="7" w16cid:durableId="1986884560">
    <w:abstractNumId w:val="6"/>
  </w:num>
  <w:num w:numId="8" w16cid:durableId="1678196592">
    <w:abstractNumId w:val="11"/>
  </w:num>
  <w:num w:numId="9" w16cid:durableId="818570766">
    <w:abstractNumId w:val="3"/>
  </w:num>
  <w:num w:numId="10" w16cid:durableId="1873107618">
    <w:abstractNumId w:val="12"/>
  </w:num>
  <w:num w:numId="11" w16cid:durableId="1555239540">
    <w:abstractNumId w:val="2"/>
  </w:num>
  <w:num w:numId="12" w16cid:durableId="1849372018">
    <w:abstractNumId w:val="17"/>
  </w:num>
  <w:num w:numId="13" w16cid:durableId="895163135">
    <w:abstractNumId w:val="5"/>
  </w:num>
  <w:num w:numId="14" w16cid:durableId="82647854">
    <w:abstractNumId w:val="4"/>
  </w:num>
  <w:num w:numId="15" w16cid:durableId="983655575">
    <w:abstractNumId w:val="1"/>
  </w:num>
  <w:num w:numId="16" w16cid:durableId="2099981870">
    <w:abstractNumId w:val="0"/>
  </w:num>
  <w:num w:numId="17" w16cid:durableId="1086069830">
    <w:abstractNumId w:val="19"/>
  </w:num>
  <w:num w:numId="18" w16cid:durableId="465047025">
    <w:abstractNumId w:val="22"/>
  </w:num>
  <w:num w:numId="19" w16cid:durableId="1571161713">
    <w:abstractNumId w:val="15"/>
  </w:num>
  <w:num w:numId="20" w16cid:durableId="148208236">
    <w:abstractNumId w:val="14"/>
  </w:num>
  <w:num w:numId="21" w16cid:durableId="2098137041">
    <w:abstractNumId w:val="10"/>
  </w:num>
  <w:num w:numId="22" w16cid:durableId="1561404937">
    <w:abstractNumId w:val="20"/>
  </w:num>
  <w:num w:numId="23" w16cid:durableId="19404788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B2"/>
    <w:rsid w:val="000001EF"/>
    <w:rsid w:val="00005B2E"/>
    <w:rsid w:val="00007322"/>
    <w:rsid w:val="00007728"/>
    <w:rsid w:val="00022EB2"/>
    <w:rsid w:val="00024584"/>
    <w:rsid w:val="00024730"/>
    <w:rsid w:val="000262ED"/>
    <w:rsid w:val="00032196"/>
    <w:rsid w:val="00036335"/>
    <w:rsid w:val="00055E95"/>
    <w:rsid w:val="00063043"/>
    <w:rsid w:val="0007021F"/>
    <w:rsid w:val="000841D0"/>
    <w:rsid w:val="00093B4C"/>
    <w:rsid w:val="000948BA"/>
    <w:rsid w:val="00097A79"/>
    <w:rsid w:val="000A5F04"/>
    <w:rsid w:val="000A6223"/>
    <w:rsid w:val="000A7A03"/>
    <w:rsid w:val="000B2BA5"/>
    <w:rsid w:val="000B4CF2"/>
    <w:rsid w:val="000E03D3"/>
    <w:rsid w:val="000E7808"/>
    <w:rsid w:val="000F0B46"/>
    <w:rsid w:val="000F2F8C"/>
    <w:rsid w:val="0010006E"/>
    <w:rsid w:val="001045A8"/>
    <w:rsid w:val="00114A91"/>
    <w:rsid w:val="001250A5"/>
    <w:rsid w:val="0013161C"/>
    <w:rsid w:val="001427E1"/>
    <w:rsid w:val="00146FA6"/>
    <w:rsid w:val="0015152D"/>
    <w:rsid w:val="00163668"/>
    <w:rsid w:val="00170B88"/>
    <w:rsid w:val="00171566"/>
    <w:rsid w:val="00173308"/>
    <w:rsid w:val="00173D01"/>
    <w:rsid w:val="00174676"/>
    <w:rsid w:val="001755A8"/>
    <w:rsid w:val="001838C9"/>
    <w:rsid w:val="00184014"/>
    <w:rsid w:val="00192008"/>
    <w:rsid w:val="001A410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A4"/>
    <w:rsid w:val="0024720C"/>
    <w:rsid w:val="002617AE"/>
    <w:rsid w:val="002638D0"/>
    <w:rsid w:val="002647D3"/>
    <w:rsid w:val="00267549"/>
    <w:rsid w:val="00275EAE"/>
    <w:rsid w:val="002803F4"/>
    <w:rsid w:val="0029009D"/>
    <w:rsid w:val="00294998"/>
    <w:rsid w:val="00297F18"/>
    <w:rsid w:val="002A1945"/>
    <w:rsid w:val="002B2958"/>
    <w:rsid w:val="002B3FC8"/>
    <w:rsid w:val="002C16FE"/>
    <w:rsid w:val="002D23C5"/>
    <w:rsid w:val="002D6137"/>
    <w:rsid w:val="002E1218"/>
    <w:rsid w:val="002E499E"/>
    <w:rsid w:val="002E6875"/>
    <w:rsid w:val="002E7E61"/>
    <w:rsid w:val="002F05E5"/>
    <w:rsid w:val="002F254D"/>
    <w:rsid w:val="002F30E4"/>
    <w:rsid w:val="002F3D8A"/>
    <w:rsid w:val="003020A9"/>
    <w:rsid w:val="003061FD"/>
    <w:rsid w:val="00307140"/>
    <w:rsid w:val="00316DFF"/>
    <w:rsid w:val="00323F78"/>
    <w:rsid w:val="00325B57"/>
    <w:rsid w:val="00336056"/>
    <w:rsid w:val="003544E1"/>
    <w:rsid w:val="0035487F"/>
    <w:rsid w:val="00356E12"/>
    <w:rsid w:val="00366398"/>
    <w:rsid w:val="00374405"/>
    <w:rsid w:val="0038156B"/>
    <w:rsid w:val="00392410"/>
    <w:rsid w:val="00395C17"/>
    <w:rsid w:val="003A0632"/>
    <w:rsid w:val="003A30E5"/>
    <w:rsid w:val="003A6ADF"/>
    <w:rsid w:val="003B4106"/>
    <w:rsid w:val="003B5928"/>
    <w:rsid w:val="003C49AB"/>
    <w:rsid w:val="003D380F"/>
    <w:rsid w:val="003E160D"/>
    <w:rsid w:val="003F1D5F"/>
    <w:rsid w:val="00402FB4"/>
    <w:rsid w:val="004035B1"/>
    <w:rsid w:val="00405128"/>
    <w:rsid w:val="00406CFF"/>
    <w:rsid w:val="00416B25"/>
    <w:rsid w:val="00420592"/>
    <w:rsid w:val="004319E0"/>
    <w:rsid w:val="00432CD1"/>
    <w:rsid w:val="00436199"/>
    <w:rsid w:val="00437E8C"/>
    <w:rsid w:val="00440225"/>
    <w:rsid w:val="004564AF"/>
    <w:rsid w:val="00465C96"/>
    <w:rsid w:val="004726BC"/>
    <w:rsid w:val="00472D6F"/>
    <w:rsid w:val="00474105"/>
    <w:rsid w:val="00480E6E"/>
    <w:rsid w:val="00483A69"/>
    <w:rsid w:val="00483BF4"/>
    <w:rsid w:val="00486277"/>
    <w:rsid w:val="0048651E"/>
    <w:rsid w:val="00494CF6"/>
    <w:rsid w:val="00495F8D"/>
    <w:rsid w:val="004A1FAE"/>
    <w:rsid w:val="004A32FF"/>
    <w:rsid w:val="004A4CDA"/>
    <w:rsid w:val="004B06EB"/>
    <w:rsid w:val="004B6AD0"/>
    <w:rsid w:val="004C2D5D"/>
    <w:rsid w:val="004C33E1"/>
    <w:rsid w:val="004D11A7"/>
    <w:rsid w:val="004D473C"/>
    <w:rsid w:val="004D6FA4"/>
    <w:rsid w:val="004E01EB"/>
    <w:rsid w:val="004E2794"/>
    <w:rsid w:val="005067B2"/>
    <w:rsid w:val="00510392"/>
    <w:rsid w:val="00510BC3"/>
    <w:rsid w:val="00513E2A"/>
    <w:rsid w:val="00516CDB"/>
    <w:rsid w:val="00517005"/>
    <w:rsid w:val="00526D3F"/>
    <w:rsid w:val="00556796"/>
    <w:rsid w:val="00562E2E"/>
    <w:rsid w:val="00566A35"/>
    <w:rsid w:val="0056701E"/>
    <w:rsid w:val="005740D7"/>
    <w:rsid w:val="005A0F26"/>
    <w:rsid w:val="005A1B10"/>
    <w:rsid w:val="005A6850"/>
    <w:rsid w:val="005B1B1B"/>
    <w:rsid w:val="005B361A"/>
    <w:rsid w:val="005C5932"/>
    <w:rsid w:val="005D3CA7"/>
    <w:rsid w:val="005D4CC1"/>
    <w:rsid w:val="005E72DE"/>
    <w:rsid w:val="005F1F2C"/>
    <w:rsid w:val="005F4B91"/>
    <w:rsid w:val="005F55D2"/>
    <w:rsid w:val="00606585"/>
    <w:rsid w:val="00607894"/>
    <w:rsid w:val="00612565"/>
    <w:rsid w:val="00617B52"/>
    <w:rsid w:val="0062312F"/>
    <w:rsid w:val="00625F2C"/>
    <w:rsid w:val="00635DB6"/>
    <w:rsid w:val="00647256"/>
    <w:rsid w:val="006478C8"/>
    <w:rsid w:val="006618E9"/>
    <w:rsid w:val="00665472"/>
    <w:rsid w:val="00672066"/>
    <w:rsid w:val="0068194B"/>
    <w:rsid w:val="00692703"/>
    <w:rsid w:val="006A1962"/>
    <w:rsid w:val="006B5D48"/>
    <w:rsid w:val="006B7D7B"/>
    <w:rsid w:val="006C1A5E"/>
    <w:rsid w:val="006C269B"/>
    <w:rsid w:val="006C6083"/>
    <w:rsid w:val="006D0667"/>
    <w:rsid w:val="006D1458"/>
    <w:rsid w:val="006D65EB"/>
    <w:rsid w:val="006D65FA"/>
    <w:rsid w:val="006D737E"/>
    <w:rsid w:val="006D76FE"/>
    <w:rsid w:val="006E1507"/>
    <w:rsid w:val="006E4C19"/>
    <w:rsid w:val="006E5D10"/>
    <w:rsid w:val="006E6394"/>
    <w:rsid w:val="00700E1C"/>
    <w:rsid w:val="00704A26"/>
    <w:rsid w:val="007072FF"/>
    <w:rsid w:val="00712D8B"/>
    <w:rsid w:val="0072004F"/>
    <w:rsid w:val="007273B7"/>
    <w:rsid w:val="007327CE"/>
    <w:rsid w:val="00733E0A"/>
    <w:rsid w:val="0074403D"/>
    <w:rsid w:val="00746D44"/>
    <w:rsid w:val="007538DC"/>
    <w:rsid w:val="00757803"/>
    <w:rsid w:val="0076619E"/>
    <w:rsid w:val="00782B5F"/>
    <w:rsid w:val="0079030F"/>
    <w:rsid w:val="0079206B"/>
    <w:rsid w:val="00796076"/>
    <w:rsid w:val="007A2621"/>
    <w:rsid w:val="007A2D15"/>
    <w:rsid w:val="007C0566"/>
    <w:rsid w:val="007C606B"/>
    <w:rsid w:val="007E1DCD"/>
    <w:rsid w:val="007E6A61"/>
    <w:rsid w:val="007F4CA0"/>
    <w:rsid w:val="00801140"/>
    <w:rsid w:val="00803404"/>
    <w:rsid w:val="00807E44"/>
    <w:rsid w:val="00834955"/>
    <w:rsid w:val="008418BE"/>
    <w:rsid w:val="00855B59"/>
    <w:rsid w:val="00860461"/>
    <w:rsid w:val="0086487C"/>
    <w:rsid w:val="008659A3"/>
    <w:rsid w:val="00866027"/>
    <w:rsid w:val="00870B20"/>
    <w:rsid w:val="00875554"/>
    <w:rsid w:val="008829F8"/>
    <w:rsid w:val="00885897"/>
    <w:rsid w:val="008A0725"/>
    <w:rsid w:val="008A6538"/>
    <w:rsid w:val="008C7056"/>
    <w:rsid w:val="008D4696"/>
    <w:rsid w:val="008D5FFB"/>
    <w:rsid w:val="008E2E0E"/>
    <w:rsid w:val="008E492F"/>
    <w:rsid w:val="008F3B14"/>
    <w:rsid w:val="008F5DDE"/>
    <w:rsid w:val="00901899"/>
    <w:rsid w:val="00902CD4"/>
    <w:rsid w:val="0090344B"/>
    <w:rsid w:val="009041DE"/>
    <w:rsid w:val="00905715"/>
    <w:rsid w:val="0091321E"/>
    <w:rsid w:val="00913946"/>
    <w:rsid w:val="0091474F"/>
    <w:rsid w:val="009245C5"/>
    <w:rsid w:val="0092726B"/>
    <w:rsid w:val="009361BA"/>
    <w:rsid w:val="00944F78"/>
    <w:rsid w:val="009510E7"/>
    <w:rsid w:val="009511D3"/>
    <w:rsid w:val="00952C89"/>
    <w:rsid w:val="009571D8"/>
    <w:rsid w:val="009650EA"/>
    <w:rsid w:val="00966847"/>
    <w:rsid w:val="0097790C"/>
    <w:rsid w:val="0098506E"/>
    <w:rsid w:val="00992C0B"/>
    <w:rsid w:val="009A44CE"/>
    <w:rsid w:val="009A7BF9"/>
    <w:rsid w:val="009C407A"/>
    <w:rsid w:val="009C4DFC"/>
    <w:rsid w:val="009D44F8"/>
    <w:rsid w:val="009E3160"/>
    <w:rsid w:val="009F220C"/>
    <w:rsid w:val="009F3B05"/>
    <w:rsid w:val="009F4931"/>
    <w:rsid w:val="00A06390"/>
    <w:rsid w:val="00A06BE2"/>
    <w:rsid w:val="00A14534"/>
    <w:rsid w:val="00A16DAA"/>
    <w:rsid w:val="00A24162"/>
    <w:rsid w:val="00A25023"/>
    <w:rsid w:val="00A270EA"/>
    <w:rsid w:val="00A3466C"/>
    <w:rsid w:val="00A34BA2"/>
    <w:rsid w:val="00A36F27"/>
    <w:rsid w:val="00A42E32"/>
    <w:rsid w:val="00A42E3A"/>
    <w:rsid w:val="00A45822"/>
    <w:rsid w:val="00A46E63"/>
    <w:rsid w:val="00A5074A"/>
    <w:rsid w:val="00A51DC5"/>
    <w:rsid w:val="00A53DE1"/>
    <w:rsid w:val="00A615E1"/>
    <w:rsid w:val="00A755E8"/>
    <w:rsid w:val="00A93A5D"/>
    <w:rsid w:val="00AB32F8"/>
    <w:rsid w:val="00AB610B"/>
    <w:rsid w:val="00AC6933"/>
    <w:rsid w:val="00AD360E"/>
    <w:rsid w:val="00AD40FB"/>
    <w:rsid w:val="00AD782D"/>
    <w:rsid w:val="00AE7650"/>
    <w:rsid w:val="00B0422F"/>
    <w:rsid w:val="00B10EBE"/>
    <w:rsid w:val="00B17639"/>
    <w:rsid w:val="00B236F1"/>
    <w:rsid w:val="00B2608C"/>
    <w:rsid w:val="00B30467"/>
    <w:rsid w:val="00B40D42"/>
    <w:rsid w:val="00B418A4"/>
    <w:rsid w:val="00B50F99"/>
    <w:rsid w:val="00B51D1B"/>
    <w:rsid w:val="00B540F4"/>
    <w:rsid w:val="00B60FD0"/>
    <w:rsid w:val="00B622DF"/>
    <w:rsid w:val="00B6332A"/>
    <w:rsid w:val="00B64D5E"/>
    <w:rsid w:val="00B81760"/>
    <w:rsid w:val="00B83937"/>
    <w:rsid w:val="00B8494C"/>
    <w:rsid w:val="00BA0D22"/>
    <w:rsid w:val="00BA1546"/>
    <w:rsid w:val="00BB4E51"/>
    <w:rsid w:val="00BC3723"/>
    <w:rsid w:val="00BD174E"/>
    <w:rsid w:val="00BD3B96"/>
    <w:rsid w:val="00BD431F"/>
    <w:rsid w:val="00BE2C3E"/>
    <w:rsid w:val="00BE423E"/>
    <w:rsid w:val="00BF4ACC"/>
    <w:rsid w:val="00BF5DD1"/>
    <w:rsid w:val="00BF61AC"/>
    <w:rsid w:val="00C138B0"/>
    <w:rsid w:val="00C2411B"/>
    <w:rsid w:val="00C25912"/>
    <w:rsid w:val="00C34101"/>
    <w:rsid w:val="00C37522"/>
    <w:rsid w:val="00C47FA6"/>
    <w:rsid w:val="00C50804"/>
    <w:rsid w:val="00C515C6"/>
    <w:rsid w:val="00C57544"/>
    <w:rsid w:val="00C57FC6"/>
    <w:rsid w:val="00C604DE"/>
    <w:rsid w:val="00C60766"/>
    <w:rsid w:val="00C66A7D"/>
    <w:rsid w:val="00C67C72"/>
    <w:rsid w:val="00C73CF9"/>
    <w:rsid w:val="00C779DA"/>
    <w:rsid w:val="00C814F7"/>
    <w:rsid w:val="00CA4B4D"/>
    <w:rsid w:val="00CB35C3"/>
    <w:rsid w:val="00CB4294"/>
    <w:rsid w:val="00CC7AEA"/>
    <w:rsid w:val="00CD26A9"/>
    <w:rsid w:val="00CD323D"/>
    <w:rsid w:val="00CD422B"/>
    <w:rsid w:val="00CE4030"/>
    <w:rsid w:val="00CE5C08"/>
    <w:rsid w:val="00CE64B3"/>
    <w:rsid w:val="00CF1A49"/>
    <w:rsid w:val="00D0630C"/>
    <w:rsid w:val="00D23BC9"/>
    <w:rsid w:val="00D243A9"/>
    <w:rsid w:val="00D305E5"/>
    <w:rsid w:val="00D35F5D"/>
    <w:rsid w:val="00D37CD3"/>
    <w:rsid w:val="00D66666"/>
    <w:rsid w:val="00D66A52"/>
    <w:rsid w:val="00D66EFA"/>
    <w:rsid w:val="00D72A2D"/>
    <w:rsid w:val="00D92268"/>
    <w:rsid w:val="00D9521A"/>
    <w:rsid w:val="00D955E7"/>
    <w:rsid w:val="00DA3914"/>
    <w:rsid w:val="00DA59AA"/>
    <w:rsid w:val="00DB3A64"/>
    <w:rsid w:val="00DB6915"/>
    <w:rsid w:val="00DB7E1E"/>
    <w:rsid w:val="00DC14B1"/>
    <w:rsid w:val="00DC1B78"/>
    <w:rsid w:val="00DC2A2F"/>
    <w:rsid w:val="00DC600B"/>
    <w:rsid w:val="00DD1320"/>
    <w:rsid w:val="00DE0FAA"/>
    <w:rsid w:val="00DE136D"/>
    <w:rsid w:val="00DE3DCF"/>
    <w:rsid w:val="00DE6534"/>
    <w:rsid w:val="00DF1FE8"/>
    <w:rsid w:val="00DF4D6C"/>
    <w:rsid w:val="00DF6111"/>
    <w:rsid w:val="00E01923"/>
    <w:rsid w:val="00E06BFB"/>
    <w:rsid w:val="00E14498"/>
    <w:rsid w:val="00E2397A"/>
    <w:rsid w:val="00E254DB"/>
    <w:rsid w:val="00E300FC"/>
    <w:rsid w:val="00E33B2D"/>
    <w:rsid w:val="00E362DB"/>
    <w:rsid w:val="00E55622"/>
    <w:rsid w:val="00E5632B"/>
    <w:rsid w:val="00E70240"/>
    <w:rsid w:val="00E71E6B"/>
    <w:rsid w:val="00E81CC5"/>
    <w:rsid w:val="00E85A87"/>
    <w:rsid w:val="00E85B4A"/>
    <w:rsid w:val="00E91713"/>
    <w:rsid w:val="00E91C4F"/>
    <w:rsid w:val="00E92A7D"/>
    <w:rsid w:val="00E9528E"/>
    <w:rsid w:val="00EA4699"/>
    <w:rsid w:val="00EA5099"/>
    <w:rsid w:val="00EA7087"/>
    <w:rsid w:val="00EA76A8"/>
    <w:rsid w:val="00EC1351"/>
    <w:rsid w:val="00EC4CBF"/>
    <w:rsid w:val="00EE2CA8"/>
    <w:rsid w:val="00EF17E8"/>
    <w:rsid w:val="00EF51D9"/>
    <w:rsid w:val="00F01C8B"/>
    <w:rsid w:val="00F130DD"/>
    <w:rsid w:val="00F20962"/>
    <w:rsid w:val="00F24884"/>
    <w:rsid w:val="00F476C4"/>
    <w:rsid w:val="00F5397D"/>
    <w:rsid w:val="00F61DF9"/>
    <w:rsid w:val="00F74FE5"/>
    <w:rsid w:val="00F81960"/>
    <w:rsid w:val="00F82424"/>
    <w:rsid w:val="00F8769D"/>
    <w:rsid w:val="00F9350C"/>
    <w:rsid w:val="00F94EB5"/>
    <w:rsid w:val="00F9624D"/>
    <w:rsid w:val="00FA71EF"/>
    <w:rsid w:val="00FB31C1"/>
    <w:rsid w:val="00FB58F2"/>
    <w:rsid w:val="00FC3051"/>
    <w:rsid w:val="00FC6AEA"/>
    <w:rsid w:val="00FC721B"/>
    <w:rsid w:val="00FD109F"/>
    <w:rsid w:val="00FD3D13"/>
    <w:rsid w:val="00FD6243"/>
    <w:rsid w:val="00FE3581"/>
    <w:rsid w:val="00FE55A2"/>
    <w:rsid w:val="00FF4658"/>
    <w:rsid w:val="3EDF1CB0"/>
    <w:rsid w:val="59256856"/>
    <w:rsid w:val="6CC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620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8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2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gy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B459AE555E4903BD3E607A512A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A428D-945B-43BA-B0E3-22AEA1FE5379}"/>
      </w:docPartPr>
      <w:docPartBody>
        <w:p w:rsidR="008A412D" w:rsidRDefault="00000000">
          <w:pPr>
            <w:pStyle w:val="DCB459AE555E4903BD3E607A512AC8AC"/>
          </w:pPr>
          <w:r w:rsidRPr="00CF1A49">
            <w:t>·</w:t>
          </w:r>
        </w:p>
      </w:docPartBody>
    </w:docPart>
    <w:docPart>
      <w:docPartPr>
        <w:name w:val="1083CD1A96C9465AB741C12FA57C2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5DB97-5542-41D7-974E-2ADCD3967DF3}"/>
      </w:docPartPr>
      <w:docPartBody>
        <w:p w:rsidR="008A412D" w:rsidRDefault="00000000">
          <w:pPr>
            <w:pStyle w:val="1083CD1A96C9465AB741C12FA57C2DA6"/>
          </w:pPr>
          <w:r w:rsidRPr="00CF1A49">
            <w:t>Experience</w:t>
          </w:r>
        </w:p>
      </w:docPartBody>
    </w:docPart>
    <w:docPart>
      <w:docPartPr>
        <w:name w:val="6B5803EDAD574D41A3CD9CD675DA9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53F5B-F32D-44F3-9F22-B718E4EB73EE}"/>
      </w:docPartPr>
      <w:docPartBody>
        <w:p w:rsidR="008A412D" w:rsidRDefault="00000000">
          <w:pPr>
            <w:pStyle w:val="6B5803EDAD574D41A3CD9CD675DA9629"/>
          </w:pPr>
          <w:r w:rsidRPr="00CF1A49">
            <w:t>Education</w:t>
          </w:r>
        </w:p>
      </w:docPartBody>
    </w:docPart>
    <w:docPart>
      <w:docPartPr>
        <w:name w:val="266336CCA4264597B84207D18CD79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42F1D-C984-4738-A15A-5BCE5FB1618C}"/>
      </w:docPartPr>
      <w:docPartBody>
        <w:p w:rsidR="008A412D" w:rsidRDefault="00000000">
          <w:pPr>
            <w:pStyle w:val="266336CCA4264597B84207D18CD7927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00"/>
    <w:rsid w:val="001E7FFB"/>
    <w:rsid w:val="00393B72"/>
    <w:rsid w:val="0042075A"/>
    <w:rsid w:val="00497844"/>
    <w:rsid w:val="004B33A2"/>
    <w:rsid w:val="004E7911"/>
    <w:rsid w:val="006C1463"/>
    <w:rsid w:val="0082385D"/>
    <w:rsid w:val="00892700"/>
    <w:rsid w:val="008A412D"/>
    <w:rsid w:val="00965834"/>
    <w:rsid w:val="009723F0"/>
    <w:rsid w:val="00A34BD9"/>
    <w:rsid w:val="00A955D2"/>
    <w:rsid w:val="00AC5D6F"/>
    <w:rsid w:val="00B469AC"/>
    <w:rsid w:val="00B549D5"/>
    <w:rsid w:val="00B67C47"/>
    <w:rsid w:val="00E677A2"/>
    <w:rsid w:val="00F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CB459AE555E4903BD3E607A512AC8AC">
    <w:name w:val="DCB459AE555E4903BD3E607A512AC8AC"/>
  </w:style>
  <w:style w:type="paragraph" w:customStyle="1" w:styleId="1083CD1A96C9465AB741C12FA57C2DA6">
    <w:name w:val="1083CD1A96C9465AB741C12FA57C2DA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B5803EDAD574D41A3CD9CD675DA9629">
    <w:name w:val="6B5803EDAD574D41A3CD9CD675DA9629"/>
  </w:style>
  <w:style w:type="paragraph" w:customStyle="1" w:styleId="266336CCA4264597B84207D18CD79277">
    <w:name w:val="266336CCA4264597B84207D18CD792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2023-02-06T17:46:00Z</dcterms:created>
  <dcterms:modified xsi:type="dcterms:W3CDTF">2023-02-13T17:57:00Z</dcterms:modified>
  <cp:category/>
</cp:coreProperties>
</file>