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013FA1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E18D5E3" w14:textId="187E4F1A" w:rsidR="00692703" w:rsidRPr="00CF1A49" w:rsidRDefault="006074CE" w:rsidP="00913946">
            <w:pPr>
              <w:pStyle w:val="Title"/>
            </w:pPr>
            <w:r>
              <w:t>Miguel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del carmen</w:t>
            </w:r>
          </w:p>
          <w:p w14:paraId="09D22F93" w14:textId="244A2945" w:rsidR="00692703" w:rsidRPr="00CF1A49" w:rsidRDefault="006074CE" w:rsidP="00913946">
            <w:pPr>
              <w:pStyle w:val="ContactInfo"/>
              <w:contextualSpacing w:val="0"/>
            </w:pPr>
            <w:r>
              <w:t>2168 Fern Valley Drive Alexander, AR 72002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636170E527444169923C0D79CC0020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501-786-5510</w:t>
            </w:r>
          </w:p>
          <w:p w14:paraId="5F77C02A" w14:textId="0CDB546E" w:rsidR="00692703" w:rsidRPr="00CF1A49" w:rsidRDefault="006074CE" w:rsidP="00913946">
            <w:pPr>
              <w:pStyle w:val="ContactInfoEmphasis"/>
              <w:contextualSpacing w:val="0"/>
            </w:pPr>
            <w:r>
              <w:t>Iggydc35@gmail.com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0FF4A24E847408882C26915D9790B1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www.linkedin.com/in/</w:t>
            </w:r>
            <w:r w:rsidRPr="59256856">
              <w:rPr>
                <w:bCs/>
                <w:sz w:val="21"/>
                <w:szCs w:val="21"/>
              </w:rPr>
              <w:t>miguel-del-carmen-93559724a</w:t>
            </w:r>
            <w:r w:rsidR="00692703" w:rsidRPr="00CF1A49">
              <w:t xml:space="preserve"> </w:t>
            </w:r>
          </w:p>
        </w:tc>
      </w:tr>
      <w:tr w:rsidR="005579C9" w:rsidRPr="00CF1A49" w14:paraId="2D41B3E4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96D9D8A" w14:textId="77777777" w:rsidR="005579C9" w:rsidRDefault="005579C9" w:rsidP="005579C9"/>
        </w:tc>
      </w:tr>
    </w:tbl>
    <w:p w14:paraId="4C9EF5DD" w14:textId="77777777" w:rsidR="005579C9" w:rsidRDefault="005579C9" w:rsidP="005579C9">
      <w:pPr>
        <w:pStyle w:val="Header"/>
      </w:pPr>
    </w:p>
    <w:p w14:paraId="094AF66E" w14:textId="2482F20F" w:rsidR="005579C9" w:rsidRPr="005579C9" w:rsidRDefault="006074CE" w:rsidP="005579C9">
      <w:pPr>
        <w:pStyle w:val="Header"/>
      </w:pPr>
      <w:r>
        <w:t>JB Hill</w:t>
      </w:r>
    </w:p>
    <w:p w14:paraId="1BDC96F5" w14:textId="1663B393" w:rsidR="005579C9" w:rsidRPr="005579C9" w:rsidRDefault="006074CE" w:rsidP="005579C9">
      <w:pPr>
        <w:pStyle w:val="Header"/>
      </w:pPr>
      <w:proofErr w:type="spellStart"/>
      <w:r>
        <w:t>Ottenheimer</w:t>
      </w:r>
      <w:proofErr w:type="spellEnd"/>
      <w:r>
        <w:t xml:space="preserve"> Library Dean</w:t>
      </w:r>
    </w:p>
    <w:p w14:paraId="7897E2EF" w14:textId="025C37E4" w:rsidR="005579C9" w:rsidRPr="005579C9" w:rsidRDefault="006074CE" w:rsidP="005579C9">
      <w:pPr>
        <w:pStyle w:val="Header"/>
      </w:pPr>
      <w:r>
        <w:t>University of Arkansas at Little Rock</w:t>
      </w:r>
    </w:p>
    <w:p w14:paraId="75E9D1EC" w14:textId="6ED9A79D" w:rsidR="005579C9" w:rsidRPr="005579C9" w:rsidRDefault="006074CE" w:rsidP="005579C9">
      <w:pPr>
        <w:pStyle w:val="Header"/>
      </w:pPr>
      <w:r>
        <w:t>2801 S. University Ave.</w:t>
      </w:r>
    </w:p>
    <w:p w14:paraId="2627488A" w14:textId="2BFFEE55" w:rsidR="005579C9" w:rsidRDefault="006074CE" w:rsidP="005579C9">
      <w:pPr>
        <w:pStyle w:val="Header"/>
      </w:pPr>
      <w:r>
        <w:t>Little Rock, AR 72204</w:t>
      </w:r>
    </w:p>
    <w:p w14:paraId="4C16AF13" w14:textId="77777777" w:rsidR="005579C9" w:rsidRPr="005579C9" w:rsidRDefault="005579C9" w:rsidP="005579C9">
      <w:pPr>
        <w:pStyle w:val="Header"/>
      </w:pPr>
    </w:p>
    <w:p w14:paraId="0B9B78C3" w14:textId="0C752C27" w:rsidR="00B51D1B" w:rsidRDefault="00B51D1B" w:rsidP="005579C9"/>
    <w:p w14:paraId="062B91C3" w14:textId="3D3D1532" w:rsidR="00961F51" w:rsidRDefault="00961F51" w:rsidP="005579C9"/>
    <w:p w14:paraId="6B630238" w14:textId="5376551D" w:rsidR="00961F51" w:rsidRDefault="00961F51" w:rsidP="005579C9">
      <w:r>
        <w:t>Dear Mr. Hill,</w:t>
      </w:r>
    </w:p>
    <w:p w14:paraId="7DAC09B4" w14:textId="4F62476D" w:rsidR="00961F51" w:rsidRDefault="00961F51" w:rsidP="005579C9">
      <w:r>
        <w:tab/>
      </w:r>
    </w:p>
    <w:p w14:paraId="085B1231" w14:textId="351C11A7" w:rsidR="00961F51" w:rsidRDefault="00423AE5" w:rsidP="005579C9">
      <w:r>
        <w:t>As posted on the UA Little Rock’s website, p</w:t>
      </w:r>
      <w:r w:rsidR="00961F51">
        <w:t xml:space="preserve">lease accept my application for a part-time Library IT assistant at the </w:t>
      </w:r>
      <w:proofErr w:type="spellStart"/>
      <w:r w:rsidR="00961F51">
        <w:t>Ottenheimer</w:t>
      </w:r>
      <w:proofErr w:type="spellEnd"/>
      <w:r w:rsidR="00961F51">
        <w:t xml:space="preserve"> Library. I believe you will find me to be an enthusiastic and industrious person who understands the importance of helping the IT coordinator with the</w:t>
      </w:r>
      <w:r>
        <w:t xml:space="preserve"> </w:t>
      </w:r>
      <w:r w:rsidR="00961F51">
        <w:t>technical operations</w:t>
      </w:r>
      <w:r>
        <w:t xml:space="preserve"> of your library,</w:t>
      </w:r>
      <w:r w:rsidR="00961F51">
        <w:t xml:space="preserve">  </w:t>
      </w:r>
    </w:p>
    <w:p w14:paraId="605ABA0C" w14:textId="13A0574C" w:rsidR="00961F51" w:rsidRDefault="00961F51" w:rsidP="005579C9"/>
    <w:p w14:paraId="0941B888" w14:textId="36782405" w:rsidR="00961F51" w:rsidRDefault="00961F51" w:rsidP="005579C9">
      <w:r>
        <w:tab/>
        <w:t xml:space="preserve">I have experience with IT-related work </w:t>
      </w:r>
      <w:r w:rsidR="00423AE5">
        <w:t>such as</w:t>
      </w:r>
      <w:r>
        <w:t>:</w:t>
      </w:r>
    </w:p>
    <w:p w14:paraId="1E6D5EB7" w14:textId="77777777" w:rsidR="00961F51" w:rsidRDefault="00961F51" w:rsidP="00961F51">
      <w:pPr>
        <w:pStyle w:val="ListBullet"/>
        <w:numPr>
          <w:ilvl w:val="0"/>
          <w:numId w:val="14"/>
        </w:numPr>
      </w:pPr>
      <w:r>
        <w:t>Build, setup, upgrade, troubleshoot and fix desktop computers</w:t>
      </w:r>
    </w:p>
    <w:p w14:paraId="19E465EA" w14:textId="13A302EE" w:rsidR="00961F51" w:rsidRDefault="00961F51" w:rsidP="00961F51">
      <w:pPr>
        <w:pStyle w:val="ListBullet"/>
        <w:numPr>
          <w:ilvl w:val="0"/>
          <w:numId w:val="14"/>
        </w:numPr>
      </w:pPr>
      <w:r>
        <w:t>Software installation, patch, and repair</w:t>
      </w:r>
    </w:p>
    <w:p w14:paraId="6FB4184F" w14:textId="632EF1FC" w:rsidR="00961F51" w:rsidRDefault="00961F51" w:rsidP="00961F51">
      <w:pPr>
        <w:pStyle w:val="ListBullet"/>
        <w:numPr>
          <w:ilvl w:val="0"/>
          <w:numId w:val="14"/>
        </w:numPr>
      </w:pPr>
      <w:r>
        <w:t>End-user support</w:t>
      </w:r>
    </w:p>
    <w:p w14:paraId="6F2C36B2" w14:textId="48DE4B20" w:rsidR="00596B6C" w:rsidRDefault="00596B6C" w:rsidP="00961F51"/>
    <w:p w14:paraId="32D33C7C" w14:textId="308AC92B" w:rsidR="00961F51" w:rsidRDefault="00596B6C" w:rsidP="005579C9">
      <w:r>
        <w:t xml:space="preserve">I have </w:t>
      </w:r>
      <w:r w:rsidR="007C297A">
        <w:t xml:space="preserve">5+ years of </w:t>
      </w:r>
      <w:r>
        <w:t xml:space="preserve">experience </w:t>
      </w:r>
      <w:r w:rsidR="00423AE5">
        <w:t>of</w:t>
      </w:r>
      <w:r>
        <w:t xml:space="preserve"> doing volunteer work for friends and families by troubleshooting and </w:t>
      </w:r>
      <w:r w:rsidR="00423AE5">
        <w:t>repairing</w:t>
      </w:r>
      <w:r>
        <w:t xml:space="preserve"> their computers. I </w:t>
      </w:r>
      <w:r w:rsidR="00423AE5">
        <w:t>worked</w:t>
      </w:r>
      <w:r>
        <w:t xml:space="preserve"> remotely by helping my overseas </w:t>
      </w:r>
      <w:r w:rsidR="00423AE5">
        <w:t xml:space="preserve">military </w:t>
      </w:r>
      <w:r>
        <w:t>friends</w:t>
      </w:r>
      <w:r w:rsidR="00423AE5">
        <w:t xml:space="preserve"> with their computer issues</w:t>
      </w:r>
      <w:r>
        <w:t xml:space="preserve">. I have a passion for computers </w:t>
      </w:r>
      <w:r w:rsidR="007C297A">
        <w:t xml:space="preserve">that started when I was 7 </w:t>
      </w:r>
      <w:r w:rsidR="00423AE5">
        <w:t xml:space="preserve">years old. </w:t>
      </w:r>
      <w:r w:rsidR="00423AE5" w:rsidRPr="00423AE5">
        <w:t>As you may have ascertained, I am a self- educated technician pursuing a formal education in Information Technology.</w:t>
      </w:r>
      <w:r w:rsidR="00423AE5">
        <w:t xml:space="preserve"> </w:t>
      </w:r>
      <w:r w:rsidR="00423AE5" w:rsidRPr="00423AE5">
        <w:t>I am a fast learner who is extremely excited with IT and my education at UA Little Rock.</w:t>
      </w:r>
    </w:p>
    <w:p w14:paraId="263C94D1" w14:textId="7D25E32C" w:rsidR="00596B6C" w:rsidRDefault="00596B6C" w:rsidP="005579C9"/>
    <w:p w14:paraId="3189199A" w14:textId="5F0D3F85" w:rsidR="00596B6C" w:rsidRDefault="00596B6C" w:rsidP="005579C9">
      <w:r>
        <w:t xml:space="preserve">I am keen to </w:t>
      </w:r>
      <w:r w:rsidR="007C297A">
        <w:t xml:space="preserve">show and </w:t>
      </w:r>
      <w:r>
        <w:t>develop my skills and look forward</w:t>
      </w:r>
      <w:r w:rsidR="007C297A">
        <w:t xml:space="preserve"> to discussing my application with you at an interview. I have enclosed a copy of my resume for your consideration. Thank you for your time and I look forward to hearing from you.</w:t>
      </w:r>
    </w:p>
    <w:p w14:paraId="77B45385" w14:textId="5BF5069B" w:rsidR="007C297A" w:rsidRDefault="007C297A" w:rsidP="005579C9"/>
    <w:p w14:paraId="620B5AB9" w14:textId="68A4530E" w:rsidR="007C297A" w:rsidRDefault="007C297A" w:rsidP="005579C9"/>
    <w:p w14:paraId="031336DA" w14:textId="6A13B8BD" w:rsidR="007C297A" w:rsidRDefault="007C297A" w:rsidP="005579C9">
      <w:r>
        <w:t>Sincerely,</w:t>
      </w:r>
    </w:p>
    <w:p w14:paraId="11A324CC" w14:textId="05F0C815" w:rsidR="007C297A" w:rsidRDefault="007C297A" w:rsidP="005579C9">
      <w:r>
        <w:t>Miguel Del Carmen</w:t>
      </w:r>
    </w:p>
    <w:p w14:paraId="3BCC8DE7" w14:textId="316C982F" w:rsidR="00961F51" w:rsidRPr="006E1507" w:rsidRDefault="00961F51" w:rsidP="005579C9">
      <w:r>
        <w:tab/>
      </w:r>
    </w:p>
    <w:sectPr w:rsidR="00961F51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B4A5" w14:textId="77777777" w:rsidR="00A74ECC" w:rsidRDefault="00A74ECC" w:rsidP="0068194B">
      <w:r>
        <w:separator/>
      </w:r>
    </w:p>
    <w:p w14:paraId="62061DB1" w14:textId="77777777" w:rsidR="00A74ECC" w:rsidRDefault="00A74ECC"/>
    <w:p w14:paraId="1FAE03F7" w14:textId="77777777" w:rsidR="00A74ECC" w:rsidRDefault="00A74ECC"/>
  </w:endnote>
  <w:endnote w:type="continuationSeparator" w:id="0">
    <w:p w14:paraId="76D442FE" w14:textId="77777777" w:rsidR="00A74ECC" w:rsidRDefault="00A74ECC" w:rsidP="0068194B">
      <w:r>
        <w:continuationSeparator/>
      </w:r>
    </w:p>
    <w:p w14:paraId="481B11F8" w14:textId="77777777" w:rsidR="00A74ECC" w:rsidRDefault="00A74ECC"/>
    <w:p w14:paraId="518D2F22" w14:textId="77777777" w:rsidR="00A74ECC" w:rsidRDefault="00A74E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BF66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BC61" w14:textId="77777777" w:rsidR="00A74ECC" w:rsidRDefault="00A74ECC" w:rsidP="0068194B">
      <w:r>
        <w:separator/>
      </w:r>
    </w:p>
    <w:p w14:paraId="6D03B824" w14:textId="77777777" w:rsidR="00A74ECC" w:rsidRDefault="00A74ECC"/>
    <w:p w14:paraId="42BC344A" w14:textId="77777777" w:rsidR="00A74ECC" w:rsidRDefault="00A74ECC"/>
  </w:footnote>
  <w:footnote w:type="continuationSeparator" w:id="0">
    <w:p w14:paraId="24980F66" w14:textId="77777777" w:rsidR="00A74ECC" w:rsidRDefault="00A74ECC" w:rsidP="0068194B">
      <w:r>
        <w:continuationSeparator/>
      </w:r>
    </w:p>
    <w:p w14:paraId="78937F90" w14:textId="77777777" w:rsidR="00A74ECC" w:rsidRDefault="00A74ECC"/>
    <w:p w14:paraId="4D91AA67" w14:textId="77777777" w:rsidR="00A74ECC" w:rsidRDefault="00A74E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D20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109561" wp14:editId="3F3F777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553AC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C6E1B56"/>
    <w:multiLevelType w:val="hybridMultilevel"/>
    <w:tmpl w:val="E53A8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10032442">
    <w:abstractNumId w:val="9"/>
  </w:num>
  <w:num w:numId="2" w16cid:durableId="854421066">
    <w:abstractNumId w:val="8"/>
  </w:num>
  <w:num w:numId="3" w16cid:durableId="937836831">
    <w:abstractNumId w:val="7"/>
  </w:num>
  <w:num w:numId="4" w16cid:durableId="751776069">
    <w:abstractNumId w:val="6"/>
  </w:num>
  <w:num w:numId="5" w16cid:durableId="1987973389">
    <w:abstractNumId w:val="10"/>
  </w:num>
  <w:num w:numId="6" w16cid:durableId="1554344604">
    <w:abstractNumId w:val="3"/>
  </w:num>
  <w:num w:numId="7" w16cid:durableId="1788622708">
    <w:abstractNumId w:val="11"/>
  </w:num>
  <w:num w:numId="8" w16cid:durableId="1430850160">
    <w:abstractNumId w:val="2"/>
  </w:num>
  <w:num w:numId="9" w16cid:durableId="1316567445">
    <w:abstractNumId w:val="13"/>
  </w:num>
  <w:num w:numId="10" w16cid:durableId="642194190">
    <w:abstractNumId w:val="5"/>
  </w:num>
  <w:num w:numId="11" w16cid:durableId="263152606">
    <w:abstractNumId w:val="4"/>
  </w:num>
  <w:num w:numId="12" w16cid:durableId="1604454567">
    <w:abstractNumId w:val="1"/>
  </w:num>
  <w:num w:numId="13" w16cid:durableId="830872657">
    <w:abstractNumId w:val="0"/>
  </w:num>
  <w:num w:numId="14" w16cid:durableId="1346128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C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3AE5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96B6C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074CE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297A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1F51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ECC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FE6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C86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gy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36170E527444169923C0D79CC0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A0CEA-FE91-493D-90FE-D502D82757E3}"/>
      </w:docPartPr>
      <w:docPartBody>
        <w:p w:rsidR="00396DC7" w:rsidRDefault="00000000">
          <w:pPr>
            <w:pStyle w:val="8636170E527444169923C0D79CC0020D"/>
          </w:pPr>
          <w:r w:rsidRPr="00CF1A49">
            <w:t>·</w:t>
          </w:r>
        </w:p>
      </w:docPartBody>
    </w:docPart>
    <w:docPart>
      <w:docPartPr>
        <w:name w:val="60FF4A24E847408882C26915D9790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461D3-B478-4D9A-A203-590626B92EA0}"/>
      </w:docPartPr>
      <w:docPartBody>
        <w:p w:rsidR="00396DC7" w:rsidRDefault="00000000">
          <w:pPr>
            <w:pStyle w:val="60FF4A24E847408882C26915D9790B1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3916578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08"/>
    <w:rsid w:val="00222A08"/>
    <w:rsid w:val="00396DC7"/>
    <w:rsid w:val="00F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636170E527444169923C0D79CC0020D">
    <w:name w:val="8636170E527444169923C0D79CC0020D"/>
  </w:style>
  <w:style w:type="paragraph" w:customStyle="1" w:styleId="60FF4A24E847408882C26915D9790B1B">
    <w:name w:val="60FF4A24E847408882C26915D9790B1B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2022-10-05T21:21:00Z</dcterms:created>
  <dcterms:modified xsi:type="dcterms:W3CDTF">2022-10-06T16:49:00Z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